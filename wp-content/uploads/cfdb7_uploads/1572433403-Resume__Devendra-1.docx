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6642" w14:textId="77777777" w:rsidR="00E46968" w:rsidRDefault="00A30864">
      <w:pPr>
        <w:pStyle w:val="Name"/>
        <w:pBdr>
          <w:bottom w:val="single" w:sz="6" w:space="11" w:color="auto"/>
        </w:pBdr>
        <w:rPr>
          <w:sz w:val="36"/>
        </w:rPr>
      </w:pPr>
      <w:r>
        <w:rPr>
          <w:noProof/>
          <w:sz w:val="36"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196BEC" wp14:editId="284E2BA1">
                <wp:simplePos x="0" y="0"/>
                <wp:positionH relativeFrom="column">
                  <wp:posOffset>3137535</wp:posOffset>
                </wp:positionH>
                <wp:positionV relativeFrom="paragraph">
                  <wp:posOffset>-454660</wp:posOffset>
                </wp:positionV>
                <wp:extent cx="3657600" cy="685800"/>
                <wp:effectExtent l="381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70492" w14:textId="77777777" w:rsidR="00A90625" w:rsidRPr="00680F1C" w:rsidRDefault="00AC39F2">
                            <w:pPr>
                              <w:pStyle w:val="CompanyName"/>
                              <w:rPr>
                                <w:color w:val="3366FF"/>
                                <w:sz w:val="24"/>
                                <w:lang w:val="de-DE"/>
                              </w:rPr>
                            </w:pPr>
                            <w:r w:rsidRPr="00680F1C">
                              <w:rPr>
                                <w:lang w:val="de-DE"/>
                              </w:rPr>
                              <w:t xml:space="preserve">E – Mail: </w:t>
                            </w:r>
                            <w:hyperlink r:id="rId7" w:history="1">
                              <w:r w:rsidR="00A90625" w:rsidRPr="00680F1C">
                                <w:rPr>
                                  <w:rStyle w:val="Hyperlink"/>
                                  <w:sz w:val="24"/>
                                  <w:lang w:val="de-DE"/>
                                </w:rPr>
                                <w:t>devendrasmart@rediffmail.com</w:t>
                              </w:r>
                            </w:hyperlink>
                          </w:p>
                          <w:p w14:paraId="44373C5E" w14:textId="77777777" w:rsidR="00AC39F2" w:rsidRPr="00680F1C" w:rsidRDefault="00A90625">
                            <w:pPr>
                              <w:pStyle w:val="CompanyName"/>
                              <w:rPr>
                                <w:lang w:val="de-DE"/>
                              </w:rPr>
                            </w:pPr>
                            <w:r w:rsidRPr="00680F1C">
                              <w:rPr>
                                <w:color w:val="3366FF"/>
                                <w:sz w:val="24"/>
                                <w:lang w:val="de-DE"/>
                              </w:rPr>
                              <w:t xml:space="preserve">              </w:t>
                            </w:r>
                            <w:r w:rsidR="00436235">
                              <w:rPr>
                                <w:color w:val="3366FF"/>
                                <w:sz w:val="24"/>
                                <w:lang w:val="de-DE"/>
                              </w:rPr>
                              <w:t>KUMARDEVENDRA@lntecc</w:t>
                            </w:r>
                            <w:r w:rsidRPr="00680F1C">
                              <w:rPr>
                                <w:color w:val="3366FF"/>
                                <w:sz w:val="24"/>
                                <w:lang w:val="de-DE"/>
                              </w:rPr>
                              <w:t>.com</w:t>
                            </w:r>
                            <w:r w:rsidR="00AC39F2" w:rsidRPr="00680F1C">
                              <w:rPr>
                                <w:lang w:val="de-DE"/>
                              </w:rPr>
                              <w:t xml:space="preserve">               </w:t>
                            </w:r>
                          </w:p>
                          <w:p w14:paraId="1613A836" w14:textId="77777777" w:rsidR="00AC39F2" w:rsidRDefault="00A90625">
                            <w:pPr>
                              <w:pStyle w:val="BodyText2"/>
                            </w:pPr>
                            <w:r>
                              <w:t>Phone No.-9303719810</w:t>
                            </w:r>
                            <w:r w:rsidR="00436235">
                              <w:t>, 9934128141</w:t>
                            </w:r>
                          </w:p>
                          <w:p w14:paraId="0B28CCBA" w14:textId="77777777" w:rsidR="00AC39F2" w:rsidRDefault="00AC39F2">
                            <w:pPr>
                              <w:pStyle w:val="BodyText2"/>
                            </w:pPr>
                            <w:r>
                              <w:t xml:space="preserve">                   </w:t>
                            </w:r>
                          </w:p>
                          <w:p w14:paraId="3742BC62" w14:textId="77777777" w:rsidR="00AC39F2" w:rsidRDefault="00AC39F2">
                            <w:pPr>
                              <w:pStyle w:val="BodyText2"/>
                              <w:rPr>
                                <w:color w:val="3366FF"/>
                              </w:rPr>
                            </w:pPr>
                            <w:r>
                              <w:rPr>
                                <w:color w:val="3366FF"/>
                              </w:rPr>
                              <w:t xml:space="preserve">  </w:t>
                            </w:r>
                          </w:p>
                          <w:p w14:paraId="1641DA04" w14:textId="77777777" w:rsidR="00AC39F2" w:rsidRDefault="00AC39F2">
                            <w:pPr>
                              <w:pStyle w:val="BodyText2"/>
                              <w:rPr>
                                <w:color w:val="3366FF"/>
                              </w:rPr>
                            </w:pPr>
                          </w:p>
                          <w:p w14:paraId="775579D5" w14:textId="77777777" w:rsidR="00AC39F2" w:rsidRDefault="00AC39F2">
                            <w:pPr>
                              <w:pStyle w:val="BodyText2"/>
                              <w:rPr>
                                <w:color w:val="3366FF"/>
                              </w:rPr>
                            </w:pPr>
                          </w:p>
                          <w:p w14:paraId="252FCAEE" w14:textId="77777777" w:rsidR="00AC39F2" w:rsidRDefault="00AC39F2">
                            <w:pPr>
                              <w:pStyle w:val="BodyText2"/>
                            </w:pPr>
                          </w:p>
                          <w:p w14:paraId="3588CB54" w14:textId="77777777" w:rsidR="00AC39F2" w:rsidRDefault="00AC39F2">
                            <w:pPr>
                              <w:pStyle w:val="Institution"/>
                              <w:tabs>
                                <w:tab w:val="clear" w:pos="2160"/>
                                <w:tab w:val="clear" w:pos="6480"/>
                              </w:tabs>
                              <w:spacing w:before="0" w:after="0" w:line="240" w:lineRule="auto"/>
                            </w:pPr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96B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05pt;margin-top:-35.8pt;width:4in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8VgQIAAA8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" stroked="f">
                <v:textbox>
                  <w:txbxContent>
                    <w:p w14:paraId="6CB70492" w14:textId="77777777" w:rsidR="00A90625" w:rsidRPr="00680F1C" w:rsidRDefault="00AC39F2">
                      <w:pPr>
                        <w:pStyle w:val="CompanyName"/>
                        <w:rPr>
                          <w:color w:val="3366FF"/>
                          <w:sz w:val="24"/>
                          <w:lang w:val="de-DE"/>
                        </w:rPr>
                      </w:pPr>
                      <w:r w:rsidRPr="00680F1C">
                        <w:rPr>
                          <w:lang w:val="de-DE"/>
                        </w:rPr>
                        <w:t xml:space="preserve">E – Mail: </w:t>
                      </w:r>
                      <w:hyperlink r:id="rId8" w:history="1">
                        <w:r w:rsidR="00A90625" w:rsidRPr="00680F1C">
                          <w:rPr>
                            <w:rStyle w:val="Hyperlink"/>
                            <w:sz w:val="24"/>
                            <w:lang w:val="de-DE"/>
                          </w:rPr>
                          <w:t>devendrasmart@rediffmail.com</w:t>
                        </w:r>
                      </w:hyperlink>
                    </w:p>
                    <w:p w14:paraId="44373C5E" w14:textId="77777777" w:rsidR="00AC39F2" w:rsidRPr="00680F1C" w:rsidRDefault="00A90625">
                      <w:pPr>
                        <w:pStyle w:val="CompanyName"/>
                        <w:rPr>
                          <w:lang w:val="de-DE"/>
                        </w:rPr>
                      </w:pPr>
                      <w:r w:rsidRPr="00680F1C">
                        <w:rPr>
                          <w:color w:val="3366FF"/>
                          <w:sz w:val="24"/>
                          <w:lang w:val="de-DE"/>
                        </w:rPr>
                        <w:t xml:space="preserve">              </w:t>
                      </w:r>
                      <w:r w:rsidR="00436235">
                        <w:rPr>
                          <w:color w:val="3366FF"/>
                          <w:sz w:val="24"/>
                          <w:lang w:val="de-DE"/>
                        </w:rPr>
                        <w:t>KUMARDEVENDRA@lntecc</w:t>
                      </w:r>
                      <w:r w:rsidRPr="00680F1C">
                        <w:rPr>
                          <w:color w:val="3366FF"/>
                          <w:sz w:val="24"/>
                          <w:lang w:val="de-DE"/>
                        </w:rPr>
                        <w:t>.com</w:t>
                      </w:r>
                      <w:r w:rsidR="00AC39F2" w:rsidRPr="00680F1C">
                        <w:rPr>
                          <w:lang w:val="de-DE"/>
                        </w:rPr>
                        <w:t xml:space="preserve">               </w:t>
                      </w:r>
                    </w:p>
                    <w:p w14:paraId="1613A836" w14:textId="77777777" w:rsidR="00AC39F2" w:rsidRDefault="00A90625">
                      <w:pPr>
                        <w:pStyle w:val="BodyText2"/>
                      </w:pPr>
                      <w:r>
                        <w:t>Phone No.-9303719810</w:t>
                      </w:r>
                      <w:r w:rsidR="00436235">
                        <w:t>, 9934128141</w:t>
                      </w:r>
                    </w:p>
                    <w:p w14:paraId="0B28CCBA" w14:textId="77777777" w:rsidR="00AC39F2" w:rsidRDefault="00AC39F2">
                      <w:pPr>
                        <w:pStyle w:val="BodyText2"/>
                      </w:pPr>
                      <w:r>
                        <w:t xml:space="preserve">                   </w:t>
                      </w:r>
                    </w:p>
                    <w:p w14:paraId="3742BC62" w14:textId="77777777" w:rsidR="00AC39F2" w:rsidRDefault="00AC39F2">
                      <w:pPr>
                        <w:pStyle w:val="BodyText2"/>
                        <w:rPr>
                          <w:color w:val="3366FF"/>
                        </w:rPr>
                      </w:pPr>
                      <w:r>
                        <w:rPr>
                          <w:color w:val="3366FF"/>
                        </w:rPr>
                        <w:t xml:space="preserve">  </w:t>
                      </w:r>
                    </w:p>
                    <w:p w14:paraId="1641DA04" w14:textId="77777777" w:rsidR="00AC39F2" w:rsidRDefault="00AC39F2">
                      <w:pPr>
                        <w:pStyle w:val="BodyText2"/>
                        <w:rPr>
                          <w:color w:val="3366FF"/>
                        </w:rPr>
                      </w:pPr>
                    </w:p>
                    <w:p w14:paraId="775579D5" w14:textId="77777777" w:rsidR="00AC39F2" w:rsidRDefault="00AC39F2">
                      <w:pPr>
                        <w:pStyle w:val="BodyText2"/>
                        <w:rPr>
                          <w:color w:val="3366FF"/>
                        </w:rPr>
                      </w:pPr>
                    </w:p>
                    <w:p w14:paraId="252FCAEE" w14:textId="77777777" w:rsidR="00AC39F2" w:rsidRDefault="00AC39F2">
                      <w:pPr>
                        <w:pStyle w:val="BodyText2"/>
                      </w:pPr>
                    </w:p>
                    <w:p w14:paraId="3588CB54" w14:textId="77777777" w:rsidR="00AC39F2" w:rsidRDefault="00AC39F2">
                      <w:pPr>
                        <w:pStyle w:val="Institution"/>
                        <w:tabs>
                          <w:tab w:val="clear" w:pos="2160"/>
                          <w:tab w:val="clear" w:pos="6480"/>
                        </w:tabs>
                        <w:spacing w:before="0" w:after="0" w:line="240" w:lineRule="auto"/>
                      </w:pPr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A65C8">
        <w:rPr>
          <w:sz w:val="36"/>
        </w:rPr>
        <w:t>DEVENDRA</w:t>
      </w:r>
      <w:r w:rsidR="00AC39F2">
        <w:rPr>
          <w:sz w:val="36"/>
        </w:rPr>
        <w:t xml:space="preserve"> KUMAR </w:t>
      </w:r>
      <w:r w:rsidR="00AC39F2">
        <w:rPr>
          <w:sz w:val="36"/>
        </w:rPr>
        <w:tab/>
      </w:r>
    </w:p>
    <w:tbl>
      <w:tblPr>
        <w:tblW w:w="1071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2364"/>
        <w:gridCol w:w="8346"/>
      </w:tblGrid>
      <w:tr w:rsidR="00AC39F2" w14:paraId="6D9ADA9C" w14:textId="77777777">
        <w:trPr>
          <w:trHeight w:val="2106"/>
        </w:trPr>
        <w:tc>
          <w:tcPr>
            <w:tcW w:w="2364" w:type="dxa"/>
          </w:tcPr>
          <w:p w14:paraId="290BCD04" w14:textId="77777777" w:rsidR="00AC39F2" w:rsidRDefault="00AC39F2" w:rsidP="00E46968">
            <w:pPr>
              <w:pStyle w:val="SectionTitle"/>
            </w:pPr>
          </w:p>
          <w:p w14:paraId="44C4E087" w14:textId="77777777" w:rsidR="00AC39F2" w:rsidRDefault="00AC39F2" w:rsidP="00E46968">
            <w:pPr>
              <w:pStyle w:val="SectionTitle"/>
            </w:pPr>
            <w:r>
              <w:t xml:space="preserve">Educational qualification:                   </w:t>
            </w:r>
          </w:p>
          <w:p w14:paraId="4FE67F39" w14:textId="77777777" w:rsidR="00AC39F2" w:rsidRDefault="00AC39F2" w:rsidP="00E46968">
            <w:pPr>
              <w:pStyle w:val="SectionTitle"/>
            </w:pPr>
          </w:p>
          <w:p w14:paraId="58AB81ED" w14:textId="77777777" w:rsidR="00AC39F2" w:rsidRDefault="00AC39F2" w:rsidP="00E46968">
            <w:pPr>
              <w:pStyle w:val="SectionTitle"/>
            </w:pPr>
          </w:p>
          <w:p w14:paraId="46A4413B" w14:textId="77777777" w:rsidR="00AC39F2" w:rsidRDefault="00AC39F2"/>
          <w:p w14:paraId="26674FFF" w14:textId="77777777" w:rsidR="00AC39F2" w:rsidRDefault="00AC39F2"/>
          <w:p w14:paraId="6474C220" w14:textId="77777777" w:rsidR="00AC39F2" w:rsidRDefault="00AC39F2"/>
          <w:p w14:paraId="6E483351" w14:textId="77777777" w:rsidR="00AC39F2" w:rsidRDefault="00AC39F2"/>
          <w:p w14:paraId="62E5A7A1" w14:textId="77777777" w:rsidR="00AA65C8" w:rsidRDefault="00AA65C8" w:rsidP="00AA65C8">
            <w:pPr>
              <w:pStyle w:val="BodyText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Professional Qualification</w:t>
            </w:r>
          </w:p>
          <w:p w14:paraId="1F5CB969" w14:textId="77777777" w:rsidR="00AC39F2" w:rsidRDefault="00AC39F2">
            <w:pPr>
              <w:pStyle w:val="BodyText3"/>
              <w:rPr>
                <w:b/>
                <w:bCs/>
                <w:sz w:val="24"/>
              </w:rPr>
            </w:pPr>
          </w:p>
          <w:p w14:paraId="4341B687" w14:textId="77777777" w:rsidR="00AC39F2" w:rsidRDefault="00AC39F2"/>
          <w:p w14:paraId="4B043A86" w14:textId="77777777" w:rsidR="00AC39F2" w:rsidRDefault="00AC39F2" w:rsidP="00E46968">
            <w:pPr>
              <w:pStyle w:val="SectionTitle"/>
            </w:pPr>
          </w:p>
          <w:p w14:paraId="7C460C94" w14:textId="77777777" w:rsidR="00AC39F2" w:rsidRDefault="00AC39F2" w:rsidP="00E46968">
            <w:pPr>
              <w:pStyle w:val="SectionTitle"/>
            </w:pPr>
          </w:p>
          <w:p w14:paraId="265D8B2B" w14:textId="77777777" w:rsidR="00436235" w:rsidRDefault="00AC39F2" w:rsidP="00E46968">
            <w:pPr>
              <w:pStyle w:val="SectionTitle"/>
            </w:pPr>
            <w:r>
              <w:t xml:space="preserve"> </w:t>
            </w:r>
          </w:p>
          <w:p w14:paraId="6DB0BEC5" w14:textId="77777777" w:rsidR="00AA65C8" w:rsidRDefault="00AA65C8" w:rsidP="00E46968">
            <w:pPr>
              <w:pStyle w:val="SectionTitle"/>
            </w:pPr>
            <w:r>
              <w:t>Computer Proficiency</w:t>
            </w:r>
            <w:r>
              <w:br/>
            </w:r>
          </w:p>
          <w:p w14:paraId="309376B7" w14:textId="77777777" w:rsidR="00AC39F2" w:rsidRDefault="00AC39F2">
            <w:pPr>
              <w:rPr>
                <w:b/>
                <w:bCs/>
                <w:sz w:val="24"/>
              </w:rPr>
            </w:pPr>
          </w:p>
          <w:p w14:paraId="243E1ABB" w14:textId="77777777" w:rsidR="00A83729" w:rsidRDefault="00A83729">
            <w:pPr>
              <w:rPr>
                <w:b/>
                <w:sz w:val="24"/>
                <w:szCs w:val="24"/>
              </w:rPr>
            </w:pPr>
          </w:p>
          <w:p w14:paraId="7D944003" w14:textId="77777777" w:rsidR="00A83729" w:rsidRDefault="00A83729">
            <w:pPr>
              <w:rPr>
                <w:b/>
                <w:sz w:val="24"/>
                <w:szCs w:val="24"/>
              </w:rPr>
            </w:pPr>
          </w:p>
          <w:p w14:paraId="3B68A941" w14:textId="77777777" w:rsidR="00A83729" w:rsidRDefault="00A83729">
            <w:pPr>
              <w:rPr>
                <w:b/>
                <w:sz w:val="24"/>
                <w:szCs w:val="24"/>
              </w:rPr>
            </w:pPr>
          </w:p>
          <w:p w14:paraId="3931E753" w14:textId="77777777" w:rsidR="00AC39F2" w:rsidRPr="00356CC7" w:rsidRDefault="00356CC7">
            <w:pPr>
              <w:rPr>
                <w:b/>
                <w:sz w:val="24"/>
                <w:szCs w:val="24"/>
              </w:rPr>
            </w:pPr>
            <w:r w:rsidRPr="00356CC7">
              <w:rPr>
                <w:b/>
                <w:sz w:val="24"/>
                <w:szCs w:val="24"/>
              </w:rPr>
              <w:t>Experience</w:t>
            </w:r>
          </w:p>
          <w:p w14:paraId="4A842448" w14:textId="77777777" w:rsidR="00AC39F2" w:rsidRDefault="00AC39F2"/>
          <w:p w14:paraId="4A70C2C9" w14:textId="77777777" w:rsidR="00AC39F2" w:rsidRDefault="00AC39F2" w:rsidP="00E46968">
            <w:pPr>
              <w:pStyle w:val="SectionTitle"/>
            </w:pPr>
          </w:p>
          <w:p w14:paraId="62ED70AF" w14:textId="77777777" w:rsidR="00AC39F2" w:rsidRDefault="00AC39F2" w:rsidP="00E46968">
            <w:pPr>
              <w:pStyle w:val="SectionTitle"/>
            </w:pPr>
          </w:p>
          <w:p w14:paraId="4A08D758" w14:textId="77777777" w:rsidR="00AC39F2" w:rsidRDefault="00AC39F2" w:rsidP="00E46968">
            <w:pPr>
              <w:pStyle w:val="SectionTitle"/>
            </w:pPr>
          </w:p>
          <w:p w14:paraId="503A28C7" w14:textId="77777777" w:rsidR="00AC39F2" w:rsidRDefault="00AC39F2" w:rsidP="00E46968">
            <w:pPr>
              <w:pStyle w:val="SectionTitle"/>
            </w:pPr>
          </w:p>
        </w:tc>
        <w:tc>
          <w:tcPr>
            <w:tcW w:w="8346" w:type="dxa"/>
          </w:tcPr>
          <w:p w14:paraId="623B4404" w14:textId="77777777" w:rsidR="00AC39F2" w:rsidRDefault="00AC39F2" w:rsidP="00F4024C">
            <w:pPr>
              <w:pStyle w:val="CompanyNameOne"/>
            </w:pPr>
          </w:p>
          <w:p w14:paraId="16AD329C" w14:textId="77777777" w:rsidR="00436235" w:rsidRDefault="00AA65C8" w:rsidP="00436235">
            <w:pPr>
              <w:pStyle w:val="Achievement"/>
              <w:numPr>
                <w:ilvl w:val="0"/>
                <w:numId w:val="38"/>
              </w:numPr>
              <w:rPr>
                <w:sz w:val="24"/>
              </w:rPr>
            </w:pPr>
            <w:r>
              <w:rPr>
                <w:sz w:val="24"/>
              </w:rPr>
              <w:t>DIPLOMA in MINING ENGINEERING</w:t>
            </w:r>
            <w:r w:rsidR="00AC39F2">
              <w:rPr>
                <w:sz w:val="24"/>
              </w:rPr>
              <w:t xml:space="preserve"> from M</w:t>
            </w:r>
            <w:r>
              <w:rPr>
                <w:sz w:val="24"/>
              </w:rPr>
              <w:t>INING INSTITUTE, Dhanbad with 8</w:t>
            </w:r>
            <w:r w:rsidR="001C1A3B">
              <w:rPr>
                <w:sz w:val="24"/>
              </w:rPr>
              <w:t>3</w:t>
            </w:r>
            <w:r>
              <w:rPr>
                <w:sz w:val="24"/>
              </w:rPr>
              <w:t>% in 2007</w:t>
            </w:r>
            <w:r w:rsidR="00AC39F2">
              <w:rPr>
                <w:sz w:val="24"/>
              </w:rPr>
              <w:t xml:space="preserve">. </w:t>
            </w:r>
            <w:r w:rsidR="001C1A3B">
              <w:rPr>
                <w:sz w:val="24"/>
              </w:rPr>
              <w:t>Topper in state board.</w:t>
            </w:r>
          </w:p>
          <w:p w14:paraId="0D7B4665" w14:textId="77777777" w:rsidR="00AC39F2" w:rsidRPr="00436235" w:rsidRDefault="00AC39F2" w:rsidP="00436235">
            <w:pPr>
              <w:pStyle w:val="Achievement"/>
              <w:numPr>
                <w:ilvl w:val="0"/>
                <w:numId w:val="38"/>
              </w:numPr>
              <w:rPr>
                <w:sz w:val="24"/>
              </w:rPr>
            </w:pPr>
            <w:r w:rsidRPr="00436235">
              <w:rPr>
                <w:sz w:val="24"/>
              </w:rPr>
              <w:t>MATRIC</w:t>
            </w:r>
            <w:r w:rsidR="00AA65C8" w:rsidRPr="00436235">
              <w:rPr>
                <w:sz w:val="24"/>
              </w:rPr>
              <w:t>ULATION from BSEB, Patna with 50% in 1999</w:t>
            </w:r>
            <w:r w:rsidRPr="00436235">
              <w:rPr>
                <w:sz w:val="24"/>
              </w:rPr>
              <w:t xml:space="preserve">.    </w:t>
            </w:r>
          </w:p>
          <w:p w14:paraId="4D483B40" w14:textId="77777777" w:rsidR="00AC39F2" w:rsidRDefault="00AC39F2">
            <w:pPr>
              <w:pStyle w:val="Achievement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  <w:p w14:paraId="6715E6AE" w14:textId="77777777" w:rsidR="00436235" w:rsidRPr="00436235" w:rsidRDefault="00436235" w:rsidP="00436235">
            <w:pPr>
              <w:ind w:left="720"/>
              <w:rPr>
                <w:color w:val="333333"/>
                <w:sz w:val="24"/>
              </w:rPr>
            </w:pPr>
          </w:p>
          <w:p w14:paraId="4E3F98A5" w14:textId="77777777" w:rsidR="00436235" w:rsidRDefault="00AC39F2" w:rsidP="00436235">
            <w:pPr>
              <w:numPr>
                <w:ilvl w:val="0"/>
                <w:numId w:val="38"/>
              </w:numPr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Foreman Certificate Of Compe</w:t>
            </w:r>
            <w:r w:rsidR="00470EA3">
              <w:rPr>
                <w:color w:val="333333"/>
                <w:sz w:val="24"/>
              </w:rPr>
              <w:t>tency from DGMS, Dhanbad in 2008</w:t>
            </w:r>
            <w:r>
              <w:rPr>
                <w:color w:val="333333"/>
                <w:sz w:val="24"/>
              </w:rPr>
              <w:t>.</w:t>
            </w:r>
          </w:p>
          <w:p w14:paraId="78CFE04F" w14:textId="77777777" w:rsidR="00436235" w:rsidRDefault="00AA65C8" w:rsidP="00436235">
            <w:pPr>
              <w:numPr>
                <w:ilvl w:val="0"/>
                <w:numId w:val="38"/>
              </w:numPr>
              <w:rPr>
                <w:color w:val="333333"/>
                <w:sz w:val="24"/>
              </w:rPr>
            </w:pPr>
            <w:r w:rsidRPr="00436235">
              <w:rPr>
                <w:color w:val="333333"/>
                <w:sz w:val="24"/>
              </w:rPr>
              <w:t xml:space="preserve">First Aid Certificate </w:t>
            </w:r>
            <w:r w:rsidR="00AC39F2" w:rsidRPr="00436235">
              <w:rPr>
                <w:color w:val="333333"/>
                <w:sz w:val="24"/>
              </w:rPr>
              <w:t>from St.Jo</w:t>
            </w:r>
            <w:r w:rsidRPr="00436235">
              <w:rPr>
                <w:color w:val="333333"/>
                <w:sz w:val="24"/>
              </w:rPr>
              <w:t>hn Ambulance Association in 2008</w:t>
            </w:r>
            <w:r w:rsidR="00AC39F2" w:rsidRPr="00436235">
              <w:rPr>
                <w:color w:val="333333"/>
                <w:sz w:val="24"/>
              </w:rPr>
              <w:t>.</w:t>
            </w:r>
          </w:p>
          <w:p w14:paraId="59DD25E4" w14:textId="77777777" w:rsidR="00AC39F2" w:rsidRPr="00436235" w:rsidRDefault="00AA65C8" w:rsidP="00436235">
            <w:pPr>
              <w:numPr>
                <w:ilvl w:val="0"/>
                <w:numId w:val="38"/>
              </w:numPr>
              <w:rPr>
                <w:color w:val="333333"/>
                <w:sz w:val="24"/>
              </w:rPr>
            </w:pPr>
            <w:r w:rsidRPr="00436235">
              <w:rPr>
                <w:color w:val="333333"/>
                <w:sz w:val="24"/>
              </w:rPr>
              <w:t xml:space="preserve">A/F </w:t>
            </w:r>
            <w:r w:rsidR="00AC39F2" w:rsidRPr="00436235">
              <w:rPr>
                <w:color w:val="333333"/>
                <w:sz w:val="24"/>
              </w:rPr>
              <w:t>Gas Testing Certif</w:t>
            </w:r>
            <w:r w:rsidRPr="00436235">
              <w:rPr>
                <w:color w:val="333333"/>
                <w:sz w:val="24"/>
              </w:rPr>
              <w:t>icate from DGMS, Dhanbad in 2009</w:t>
            </w:r>
            <w:r w:rsidR="00AC39F2" w:rsidRPr="00436235">
              <w:rPr>
                <w:color w:val="333333"/>
                <w:sz w:val="24"/>
              </w:rPr>
              <w:t>.</w:t>
            </w:r>
          </w:p>
          <w:p w14:paraId="14038AF3" w14:textId="77777777" w:rsidR="00AC39F2" w:rsidRDefault="00AC39F2">
            <w:pPr>
              <w:pStyle w:val="Achievement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  <w:p w14:paraId="66F64E10" w14:textId="77777777" w:rsidR="00AC39F2" w:rsidRDefault="00AC39F2">
            <w:pPr>
              <w:pStyle w:val="Achievement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  <w:p w14:paraId="121DA816" w14:textId="77777777" w:rsidR="00436235" w:rsidRDefault="00436235" w:rsidP="00436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Operating System: Windows and MS - Office.</w:t>
            </w:r>
          </w:p>
          <w:p w14:paraId="16C61987" w14:textId="77777777" w:rsidR="00436235" w:rsidRDefault="00436235" w:rsidP="00436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 w:rsidRPr="00436235">
              <w:rPr>
                <w:rFonts w:ascii="Helvetica" w:hAnsi="Helvetica" w:cs="Helvetica"/>
                <w:sz w:val="24"/>
                <w:szCs w:val="24"/>
              </w:rPr>
              <w:t>Software: C &amp; C++, Certified from HCL Info system</w:t>
            </w:r>
          </w:p>
          <w:p w14:paraId="48CE1919" w14:textId="77777777" w:rsidR="00436235" w:rsidRDefault="00436235" w:rsidP="00436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 w:rsidRPr="00436235">
              <w:rPr>
                <w:rFonts w:ascii="Helvetica" w:hAnsi="Helvetica" w:cs="Helvetica"/>
                <w:sz w:val="24"/>
                <w:szCs w:val="24"/>
              </w:rPr>
              <w:t>All production transaction perform on SAP in PP module</w:t>
            </w:r>
          </w:p>
          <w:p w14:paraId="25A5B1BF" w14:textId="77777777" w:rsidR="00436235" w:rsidRDefault="00436235" w:rsidP="00436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 w:rsidRPr="00436235">
              <w:rPr>
                <w:rFonts w:ascii="Helvetica" w:hAnsi="Helvetica" w:cs="Helvetica"/>
                <w:sz w:val="24"/>
                <w:szCs w:val="24"/>
              </w:rPr>
              <w:t>SPC Tools with using MINITAB</w:t>
            </w:r>
          </w:p>
          <w:p w14:paraId="60A0A1CF" w14:textId="77777777" w:rsidR="00AC39F2" w:rsidRDefault="00436235" w:rsidP="00436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 w:rsidRPr="00436235">
              <w:rPr>
                <w:rFonts w:ascii="Helvetica" w:hAnsi="Helvetica" w:cs="Helvetica"/>
                <w:sz w:val="24"/>
                <w:szCs w:val="24"/>
              </w:rPr>
              <w:t>QUARRY MASTER FOR BLOCK MODELING</w:t>
            </w:r>
          </w:p>
          <w:p w14:paraId="0D6C6F99" w14:textId="77777777" w:rsidR="001C1A3B" w:rsidRPr="00436235" w:rsidRDefault="001C1A3B" w:rsidP="00436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Microsoft certified Data processor and MIS Dashboard</w:t>
            </w:r>
          </w:p>
          <w:p w14:paraId="1401FB8E" w14:textId="77777777" w:rsidR="00AC39F2" w:rsidRDefault="00AC39F2" w:rsidP="00F4024C">
            <w:pPr>
              <w:pStyle w:val="CompanyNameOne"/>
            </w:pPr>
          </w:p>
          <w:p w14:paraId="2B1C2831" w14:textId="77777777" w:rsidR="00A83729" w:rsidRDefault="00AC39F2" w:rsidP="00F4024C">
            <w:pPr>
              <w:pStyle w:val="CompanyNameOne"/>
            </w:pPr>
            <w:r>
              <w:t xml:space="preserve">   </w:t>
            </w:r>
            <w:r w:rsidR="00867DBF">
              <w:t xml:space="preserve">   </w:t>
            </w:r>
          </w:p>
          <w:p w14:paraId="723E9CB7" w14:textId="77777777" w:rsidR="00A83729" w:rsidRDefault="00A83729" w:rsidP="00F4024C">
            <w:pPr>
              <w:pStyle w:val="CompanyNameOne"/>
            </w:pPr>
          </w:p>
          <w:p w14:paraId="670F0C2B" w14:textId="77777777" w:rsidR="00B31DCC" w:rsidRDefault="00B31DCC" w:rsidP="00F4024C">
            <w:pPr>
              <w:pStyle w:val="CompanyNameOne"/>
            </w:pPr>
          </w:p>
          <w:p w14:paraId="4752B8D8" w14:textId="77777777" w:rsidR="00B31DCC" w:rsidRDefault="00B31DCC" w:rsidP="00F4024C">
            <w:pPr>
              <w:pStyle w:val="CompanyNameOne"/>
            </w:pPr>
          </w:p>
          <w:p w14:paraId="4B8A0D89" w14:textId="77777777" w:rsidR="00867DBF" w:rsidRDefault="00867DBF" w:rsidP="00F4024C">
            <w:pPr>
              <w:pStyle w:val="CompanyNameOne"/>
            </w:pPr>
            <w:r>
              <w:t>From 10</w:t>
            </w:r>
            <w:r w:rsidRPr="00867DBF">
              <w:rPr>
                <w:vertAlign w:val="superscript"/>
              </w:rPr>
              <w:t>th</w:t>
            </w:r>
            <w:r>
              <w:t>July</w:t>
            </w:r>
            <w:r w:rsidR="00AC39F2">
              <w:t xml:space="preserve"> </w:t>
            </w:r>
            <w:r>
              <w:t xml:space="preserve"> 2007 to 28 Feb 2008 in Maheshwari Mining Pvt.</w:t>
            </w:r>
          </w:p>
          <w:p w14:paraId="0A361D29" w14:textId="77777777" w:rsidR="00356CC7" w:rsidRPr="00867DBF" w:rsidRDefault="00867DBF" w:rsidP="00867DBF">
            <w:pPr>
              <w:rPr>
                <w:b/>
                <w:sz w:val="24"/>
                <w:szCs w:val="24"/>
              </w:rPr>
            </w:pPr>
            <w:r w:rsidRPr="00867DBF">
              <w:rPr>
                <w:b/>
                <w:sz w:val="24"/>
                <w:szCs w:val="24"/>
              </w:rPr>
              <w:t>Ltd.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67DBF">
              <w:rPr>
                <w:b/>
                <w:sz w:val="24"/>
                <w:szCs w:val="24"/>
              </w:rPr>
              <w:t>for Mohuldih Project of UCIL</w:t>
            </w:r>
            <w:r w:rsidR="00AC39F2">
              <w:rPr>
                <w:b/>
                <w:sz w:val="24"/>
                <w:szCs w:val="24"/>
              </w:rPr>
              <w:t>,</w:t>
            </w:r>
            <w:r w:rsidR="00A83729">
              <w:rPr>
                <w:b/>
                <w:sz w:val="24"/>
                <w:szCs w:val="24"/>
              </w:rPr>
              <w:t xml:space="preserve"> </w:t>
            </w:r>
            <w:r w:rsidR="00356CC7" w:rsidRPr="00AC39F2">
              <w:rPr>
                <w:sz w:val="24"/>
                <w:szCs w:val="24"/>
              </w:rPr>
              <w:t>as</w:t>
            </w:r>
            <w:r w:rsidR="00356CC7">
              <w:rPr>
                <w:b/>
                <w:sz w:val="24"/>
                <w:szCs w:val="24"/>
              </w:rPr>
              <w:t xml:space="preserve"> DIPLOMA TRAINEE </w:t>
            </w:r>
            <w:r w:rsidR="00356CC7" w:rsidRPr="00AC39F2">
              <w:rPr>
                <w:sz w:val="24"/>
                <w:szCs w:val="24"/>
              </w:rPr>
              <w:t>in construction of the 8</w:t>
            </w:r>
            <w:r w:rsidR="00356CC7" w:rsidRPr="00AC39F2">
              <w:rPr>
                <w:rFonts w:cs="Arial"/>
                <w:sz w:val="24"/>
                <w:szCs w:val="24"/>
              </w:rPr>
              <w:t>˚</w:t>
            </w:r>
            <w:r w:rsidR="00356CC7" w:rsidRPr="00AC39F2">
              <w:rPr>
                <w:sz w:val="24"/>
                <w:szCs w:val="24"/>
              </w:rPr>
              <w:t xml:space="preserve"> access decline</w:t>
            </w:r>
          </w:p>
          <w:p w14:paraId="59095FF2" w14:textId="77777777" w:rsidR="00867DBF" w:rsidRPr="00867DBF" w:rsidRDefault="00867DBF" w:rsidP="00867DBF">
            <w:pPr>
              <w:rPr>
                <w:b/>
              </w:rPr>
            </w:pPr>
            <w:r>
              <w:t xml:space="preserve">                </w:t>
            </w:r>
          </w:p>
          <w:p w14:paraId="57B2ADA4" w14:textId="77777777" w:rsidR="00AC39F2" w:rsidRDefault="00356CC7" w:rsidP="00F4024C">
            <w:pPr>
              <w:pStyle w:val="CompanyNameOne"/>
            </w:pPr>
            <w:r>
              <w:t xml:space="preserve">      </w:t>
            </w:r>
          </w:p>
          <w:p w14:paraId="7CBC478A" w14:textId="77777777" w:rsidR="00AC39F2" w:rsidRDefault="00356CC7" w:rsidP="00F4024C">
            <w:pPr>
              <w:pStyle w:val="CompanyNameOne"/>
            </w:pPr>
            <w:r>
              <w:t>From  1</w:t>
            </w:r>
            <w:r w:rsidRPr="00356CC7">
              <w:rPr>
                <w:vertAlign w:val="superscript"/>
              </w:rPr>
              <w:t>st</w:t>
            </w:r>
            <w:r>
              <w:t xml:space="preserve"> March 2008</w:t>
            </w:r>
            <w:r w:rsidR="00A52729">
              <w:t xml:space="preserve"> to 21 March</w:t>
            </w:r>
            <w:r w:rsidR="00C43359">
              <w:t xml:space="preserve"> 2010</w:t>
            </w:r>
            <w:r w:rsidR="00AC39F2">
              <w:t xml:space="preserve"> in Hindalco Industries Limited,                   </w:t>
            </w:r>
          </w:p>
          <w:p w14:paraId="5E11669A" w14:textId="77777777" w:rsidR="00AC39F2" w:rsidRDefault="00AC39F2" w:rsidP="00F4024C">
            <w:pPr>
              <w:pStyle w:val="CompanyNameOne"/>
            </w:pPr>
            <w:r>
              <w:t>Bagru Hill Bauxite Mine, Lohardaga, Jharkhand,</w:t>
            </w:r>
          </w:p>
          <w:p w14:paraId="5C9A0A52" w14:textId="77777777" w:rsidR="00AC39F2" w:rsidRDefault="00AC39F2">
            <w:pPr>
              <w:pStyle w:val="JobTitle"/>
              <w:jc w:val="both"/>
              <w:rPr>
                <w:sz w:val="26"/>
              </w:rPr>
            </w:pPr>
            <w:r>
              <w:rPr>
                <w:rFonts w:ascii="Arial" w:hAnsi="Arial" w:cs="Arial"/>
                <w:sz w:val="26"/>
              </w:rPr>
              <w:t>as</w:t>
            </w:r>
            <w:r w:rsidR="00356CC7">
              <w:rPr>
                <w:sz w:val="26"/>
              </w:rPr>
              <w:t xml:space="preserve"> MINING FOREMAN</w:t>
            </w:r>
            <w:r>
              <w:rPr>
                <w:sz w:val="26"/>
              </w:rPr>
              <w:t xml:space="preserve"> </w:t>
            </w:r>
            <w:r>
              <w:rPr>
                <w:rFonts w:ascii="Arial" w:hAnsi="Arial" w:cs="Arial"/>
                <w:sz w:val="26"/>
              </w:rPr>
              <w:t>in the following areas :</w:t>
            </w:r>
          </w:p>
          <w:p w14:paraId="1C8AC69B" w14:textId="77777777" w:rsidR="00AC39F2" w:rsidRDefault="00AC39F2">
            <w:pPr>
              <w:numPr>
                <w:ilvl w:val="0"/>
                <w:numId w:val="2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Competency in Drilling &amp; Blasting (Controlled Blasting using NONEL) Techniques with specialization in Deep hole blasting, Pop shooting and Plaster shooting.</w:t>
            </w:r>
          </w:p>
          <w:p w14:paraId="12F1E17B" w14:textId="77777777" w:rsidR="00AC39F2" w:rsidRDefault="00AC39F2">
            <w:pPr>
              <w:numPr>
                <w:ilvl w:val="0"/>
                <w:numId w:val="2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Expertise in Ripper mining operation.</w:t>
            </w:r>
          </w:p>
          <w:p w14:paraId="6463F5DC" w14:textId="77777777" w:rsidR="00AC39F2" w:rsidRDefault="00AC39F2">
            <w:pPr>
              <w:numPr>
                <w:ilvl w:val="0"/>
                <w:numId w:val="2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Proficiency in Optimum HEMM utilization, Bauxite Crushing,and Ropeway Operation.</w:t>
            </w:r>
          </w:p>
          <w:p w14:paraId="69DBF261" w14:textId="77777777" w:rsidR="00AC39F2" w:rsidRDefault="00AC39F2">
            <w:pPr>
              <w:numPr>
                <w:ilvl w:val="0"/>
                <w:numId w:val="2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Handsome Experience in Bauxite Quality control and Overburden removal.</w:t>
            </w:r>
          </w:p>
          <w:p w14:paraId="35EE5DF0" w14:textId="77777777" w:rsidR="00A83729" w:rsidRDefault="00AC39F2" w:rsidP="00A83729">
            <w:pPr>
              <w:numPr>
                <w:ilvl w:val="0"/>
                <w:numId w:val="21"/>
              </w:numPr>
              <w:jc w:val="both"/>
              <w:rPr>
                <w:sz w:val="24"/>
              </w:rPr>
            </w:pPr>
            <w:r w:rsidRPr="00A83729">
              <w:rPr>
                <w:sz w:val="24"/>
              </w:rPr>
              <w:t>Exploratory drilling in bauxite and their sampling</w:t>
            </w:r>
          </w:p>
          <w:p w14:paraId="14968CD8" w14:textId="77777777" w:rsidR="00AC39F2" w:rsidRPr="00A83729" w:rsidRDefault="00AC39F2" w:rsidP="00A83729">
            <w:pPr>
              <w:numPr>
                <w:ilvl w:val="0"/>
                <w:numId w:val="21"/>
              </w:numPr>
              <w:jc w:val="both"/>
              <w:rPr>
                <w:sz w:val="24"/>
              </w:rPr>
            </w:pPr>
            <w:r w:rsidRPr="00A83729">
              <w:rPr>
                <w:sz w:val="24"/>
              </w:rPr>
              <w:t>Innovative approach in customization of equipments.</w:t>
            </w:r>
          </w:p>
          <w:p w14:paraId="6EA5E6F9" w14:textId="77777777" w:rsidR="00AC39F2" w:rsidRDefault="00AC39F2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</w:p>
        </w:tc>
      </w:tr>
      <w:tr w:rsidR="00AC39F2" w14:paraId="16BDA865" w14:textId="77777777">
        <w:trPr>
          <w:trHeight w:val="3591"/>
        </w:trPr>
        <w:tc>
          <w:tcPr>
            <w:tcW w:w="2364" w:type="dxa"/>
          </w:tcPr>
          <w:p w14:paraId="68C1921F" w14:textId="77777777" w:rsidR="00AC39F2" w:rsidRPr="00645DF7" w:rsidRDefault="00AC39F2" w:rsidP="00E46968">
            <w:pPr>
              <w:pStyle w:val="SectionSubtitle"/>
              <w:rPr>
                <w:b/>
              </w:rPr>
            </w:pPr>
            <w:r w:rsidRPr="00645DF7">
              <w:rPr>
                <w:b/>
              </w:rPr>
              <w:lastRenderedPageBreak/>
              <w:t>Job Responsibilities</w:t>
            </w:r>
          </w:p>
        </w:tc>
        <w:tc>
          <w:tcPr>
            <w:tcW w:w="8346" w:type="dxa"/>
          </w:tcPr>
          <w:p w14:paraId="650FAE6A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Execution of Annual Mining Plan (Bauxite Production and Overburden Removal within the estimated Cost).      </w:t>
            </w:r>
          </w:p>
          <w:p w14:paraId="25A2FBB7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Supervision of Day-to-Day Mining Activities along with Man Power Management.</w:t>
            </w:r>
          </w:p>
          <w:p w14:paraId="789F61D6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Execution of Drilling &amp; Blasting in Bauxite and Laterite.</w:t>
            </w:r>
          </w:p>
          <w:p w14:paraId="15793E17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Designing and Maintaining Haul Road with Dump Management. </w:t>
            </w:r>
          </w:p>
          <w:p w14:paraId="674FA8D5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To ensure Safe operating practices in mine.</w:t>
            </w:r>
          </w:p>
          <w:p w14:paraId="760CE139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To impart Training to Workmen for Safety and Skill enhancement.</w:t>
            </w:r>
          </w:p>
          <w:p w14:paraId="67292C7C" w14:textId="77777777" w:rsidR="00AC39F2" w:rsidRDefault="00AC39F2">
            <w:pPr>
              <w:pStyle w:val="Achievement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Execution of Monsoon Preparation Plan. </w:t>
            </w:r>
          </w:p>
          <w:p w14:paraId="319C76BA" w14:textId="77777777" w:rsidR="00A52729" w:rsidRDefault="00A52729" w:rsidP="00F4024C">
            <w:pPr>
              <w:pStyle w:val="CompanyNameOne"/>
            </w:pPr>
            <w:r>
              <w:t xml:space="preserve">       </w:t>
            </w:r>
          </w:p>
          <w:p w14:paraId="5A8383B4" w14:textId="77777777" w:rsidR="00A52729" w:rsidRDefault="00A52729" w:rsidP="00F4024C">
            <w:pPr>
              <w:pStyle w:val="CompanyNameOne"/>
            </w:pPr>
          </w:p>
          <w:p w14:paraId="02606AD5" w14:textId="77777777" w:rsidR="00A52729" w:rsidRDefault="00A52729" w:rsidP="00F4024C">
            <w:pPr>
              <w:pStyle w:val="CompanyNameOne"/>
            </w:pPr>
          </w:p>
          <w:p w14:paraId="47EF2A12" w14:textId="77777777" w:rsidR="00A52729" w:rsidRDefault="00A52729" w:rsidP="00F4024C">
            <w:pPr>
              <w:pStyle w:val="CompanyNameOne"/>
            </w:pPr>
            <w:r>
              <w:t>From  14</w:t>
            </w:r>
            <w:r w:rsidRPr="00A52729">
              <w:rPr>
                <w:vertAlign w:val="superscript"/>
              </w:rPr>
              <w:t>th</w:t>
            </w:r>
            <w:r>
              <w:t xml:space="preserve"> April</w:t>
            </w:r>
            <w:r w:rsidR="00D6339D">
              <w:t xml:space="preserve"> 2010</w:t>
            </w:r>
            <w:r>
              <w:t xml:space="preserve"> </w:t>
            </w:r>
            <w:r w:rsidR="00F4024C">
              <w:t>to 11</w:t>
            </w:r>
            <w:r w:rsidR="00F4024C" w:rsidRPr="00F4024C">
              <w:rPr>
                <w:vertAlign w:val="superscript"/>
              </w:rPr>
              <w:t>th</w:t>
            </w:r>
            <w:r w:rsidR="00F4024C">
              <w:t xml:space="preserve"> March 2016 </w:t>
            </w:r>
            <w:r>
              <w:t>in ACC LIMITED,</w:t>
            </w:r>
          </w:p>
          <w:p w14:paraId="3D2DD354" w14:textId="77777777" w:rsidR="00A52729" w:rsidRDefault="00A52729" w:rsidP="00F4024C">
            <w:pPr>
              <w:pStyle w:val="CompanyNameOne"/>
            </w:pPr>
            <w:r>
              <w:t xml:space="preserve">Jamul Cement Works , Bhilai , Durg (C.G) as </w:t>
            </w:r>
            <w:r w:rsidR="00C84896">
              <w:t xml:space="preserve">Sr. </w:t>
            </w:r>
            <w:r w:rsidR="00420468">
              <w:rPr>
                <w:sz w:val="28"/>
                <w:szCs w:val="28"/>
              </w:rPr>
              <w:t>ENGINEER MINES</w:t>
            </w:r>
            <w:r>
              <w:t xml:space="preserve">                  </w:t>
            </w:r>
          </w:p>
          <w:p w14:paraId="2210FF61" w14:textId="77777777" w:rsidR="00A52729" w:rsidRDefault="00A52729" w:rsidP="00F4024C">
            <w:pPr>
              <w:pStyle w:val="CompanyNameOne"/>
            </w:pPr>
            <w:r>
              <w:t xml:space="preserve"> in the following areas :</w:t>
            </w:r>
          </w:p>
          <w:p w14:paraId="0121F91E" w14:textId="77777777" w:rsidR="00A83729" w:rsidRDefault="00A83729" w:rsidP="00A83729"/>
          <w:p w14:paraId="0F5EB550" w14:textId="77777777" w:rsidR="00A83729" w:rsidRDefault="00A83729" w:rsidP="00A83729"/>
          <w:p w14:paraId="3F5E877E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Adherence to </w:t>
            </w:r>
            <w:r w:rsidR="00F4024C">
              <w:rPr>
                <w:sz w:val="24"/>
                <w:szCs w:val="24"/>
              </w:rPr>
              <w:t>safety and statutory rules</w:t>
            </w:r>
            <w:r w:rsidRPr="00A83729">
              <w:rPr>
                <w:sz w:val="24"/>
                <w:szCs w:val="24"/>
              </w:rPr>
              <w:t xml:space="preserve"> </w:t>
            </w:r>
          </w:p>
          <w:p w14:paraId="2880D26A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Conducting Safety Observation Tour </w:t>
            </w:r>
          </w:p>
          <w:p w14:paraId="7115025F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Attendance in OH&amp;S Trainings </w:t>
            </w:r>
          </w:p>
          <w:p w14:paraId="4E08FCDC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Implementation of HIRA findings </w:t>
            </w:r>
          </w:p>
          <w:p w14:paraId="49D9519F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Include OH&amp;S actions in Shut Down Plans for each shut downs and ensure compliance </w:t>
            </w:r>
          </w:p>
          <w:p w14:paraId="311D2877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Ensuring issue of Work Permits as applicable to a particular job before the start of the job.</w:t>
            </w:r>
          </w:p>
          <w:p w14:paraId="46A61FB1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Implementation of Zone Owner concept at site. </w:t>
            </w:r>
          </w:p>
          <w:p w14:paraId="6E1AA78F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All corrective actions as per audit findings completed.</w:t>
            </w:r>
          </w:p>
          <w:p w14:paraId="0F9B061F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Ensure and monitor optimum shovel output per shift. </w:t>
            </w:r>
          </w:p>
          <w:p w14:paraId="49469FC3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Ensure and monitor optimum drill output per shift. </w:t>
            </w:r>
          </w:p>
          <w:p w14:paraId="356BE723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Ensure optimum fuel consumption for mining</w:t>
            </w:r>
          </w:p>
          <w:p w14:paraId="078F07C1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Ensure updating of production and other details of shift in PP module </w:t>
            </w:r>
          </w:p>
          <w:p w14:paraId="15292905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Maintain the shift log sheet for operation parameters at the end of every shift.</w:t>
            </w:r>
          </w:p>
          <w:p w14:paraId="6717573E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Ensure correct size of material is delivered to crusher </w:t>
            </w:r>
          </w:p>
          <w:p w14:paraId="057AC8BB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Analyze the productivity of all equipment and manpower in the shift and suggest /implement innovative measures.</w:t>
            </w:r>
          </w:p>
          <w:p w14:paraId="5273744A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Generation of productivity linked data ( Shovel Cycle Time , Lead Time , Cushing Rate , Operator Loading Time ) every month </w:t>
            </w:r>
          </w:p>
          <w:p w14:paraId="32412A3A" w14:textId="77777777" w:rsidR="002313E6" w:rsidRDefault="00A83729" w:rsidP="002313E6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Address grievances of HEOs and field staff</w:t>
            </w:r>
          </w:p>
          <w:p w14:paraId="08FDC9C4" w14:textId="77777777" w:rsidR="00A83729" w:rsidRPr="002313E6" w:rsidRDefault="00A83729" w:rsidP="002313E6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2313E6">
              <w:rPr>
                <w:sz w:val="24"/>
                <w:szCs w:val="24"/>
              </w:rPr>
              <w:t xml:space="preserve">Review and take initiative for skill enhancement of HEOs </w:t>
            </w:r>
          </w:p>
          <w:p w14:paraId="0B321DC0" w14:textId="77777777" w:rsidR="00A83729" w:rsidRPr="00A83729" w:rsidRDefault="00A83729" w:rsidP="00A83729">
            <w:pPr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Ensure fugitive emission within limit</w:t>
            </w:r>
          </w:p>
          <w:p w14:paraId="1CAC1569" w14:textId="77777777" w:rsidR="00AC39F2" w:rsidRDefault="00AC39F2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</w:p>
          <w:p w14:paraId="10BE1BA3" w14:textId="77777777" w:rsidR="00B31DCC" w:rsidRDefault="00B31DCC">
            <w:pPr>
              <w:pStyle w:val="Achievemen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14:paraId="6837026C" w14:textId="77777777" w:rsidR="00B31DCC" w:rsidRDefault="00B31DCC">
            <w:pPr>
              <w:pStyle w:val="Achievemen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14:paraId="2164CAA5" w14:textId="77777777" w:rsidR="00B31DCC" w:rsidRDefault="00B31DCC">
            <w:pPr>
              <w:pStyle w:val="Achievemen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14:paraId="32BED483" w14:textId="77777777" w:rsidR="00B31DCC" w:rsidRDefault="00B31DCC">
            <w:pPr>
              <w:pStyle w:val="Achievemen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14:paraId="5DEB84BF" w14:textId="77777777" w:rsidR="00A83729" w:rsidRPr="00A83729" w:rsidRDefault="00F4024C">
            <w:pPr>
              <w:pStyle w:val="Achievemen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From 15</w:t>
            </w:r>
            <w:r w:rsidRPr="00F4024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March 2016 to onwards in</w:t>
            </w:r>
            <w:r w:rsidR="00A83729" w:rsidRPr="00A83729">
              <w:rPr>
                <w:b/>
                <w:sz w:val="24"/>
                <w:szCs w:val="24"/>
              </w:rPr>
              <w:t xml:space="preserve"> Larsen Toubro Limited</w:t>
            </w:r>
            <w:r>
              <w:rPr>
                <w:b/>
                <w:sz w:val="24"/>
                <w:szCs w:val="24"/>
              </w:rPr>
              <w:t xml:space="preserve"> as Asst. Manager (Mines)</w:t>
            </w:r>
            <w:r w:rsidR="00A83729" w:rsidRPr="00A83729">
              <w:rPr>
                <w:b/>
                <w:sz w:val="24"/>
                <w:szCs w:val="24"/>
              </w:rPr>
              <w:t xml:space="preserve"> – Kolkata, Wes</w:t>
            </w:r>
            <w:r>
              <w:rPr>
                <w:b/>
                <w:sz w:val="24"/>
                <w:szCs w:val="24"/>
              </w:rPr>
              <w:t xml:space="preserve">t Bengal </w:t>
            </w:r>
          </w:p>
          <w:p w14:paraId="2F508774" w14:textId="77777777" w:rsidR="00A83729" w:rsidRPr="00A83729" w:rsidRDefault="00A83729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3F692E7A" w14:textId="36CD5C4F" w:rsidR="00E46968" w:rsidRDefault="00A83729" w:rsidP="00E46968">
            <w:pPr>
              <w:pStyle w:val="Achievemen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>Working as independent team leade</w:t>
            </w:r>
            <w:r w:rsidR="00626395">
              <w:rPr>
                <w:sz w:val="24"/>
                <w:szCs w:val="24"/>
              </w:rPr>
              <w:t>r for Barharwa Crusher site in S</w:t>
            </w:r>
            <w:r w:rsidRPr="00A83729">
              <w:rPr>
                <w:sz w:val="24"/>
                <w:szCs w:val="24"/>
              </w:rPr>
              <w:t xml:space="preserve">ahibganj district of state Jharkhand for execution of </w:t>
            </w:r>
            <w:r w:rsidR="004A0B21">
              <w:rPr>
                <w:sz w:val="24"/>
                <w:szCs w:val="24"/>
              </w:rPr>
              <w:t>Mines</w:t>
            </w:r>
            <w:bookmarkStart w:id="0" w:name="_GoBack"/>
            <w:bookmarkEnd w:id="0"/>
            <w:r w:rsidRPr="00A83729">
              <w:rPr>
                <w:sz w:val="24"/>
                <w:szCs w:val="24"/>
              </w:rPr>
              <w:t xml:space="preserve"> and crusher operation to produce high quality stone chips, required for projects.</w:t>
            </w:r>
          </w:p>
          <w:p w14:paraId="4128E725" w14:textId="77777777" w:rsidR="00A83729" w:rsidRDefault="00A83729" w:rsidP="00E46968">
            <w:pPr>
              <w:pStyle w:val="Achievement"/>
              <w:numPr>
                <w:ilvl w:val="0"/>
                <w:numId w:val="0"/>
              </w:numPr>
              <w:ind w:left="776"/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 </w:t>
            </w:r>
          </w:p>
          <w:p w14:paraId="593854B3" w14:textId="77777777" w:rsidR="00A83729" w:rsidRDefault="00A83729" w:rsidP="00E46968">
            <w:pPr>
              <w:pStyle w:val="Achievemen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A83729">
              <w:rPr>
                <w:sz w:val="24"/>
                <w:szCs w:val="24"/>
              </w:rPr>
              <w:t xml:space="preserve">Provide support to commencement and </w:t>
            </w:r>
            <w:r w:rsidR="00BD45D0" w:rsidRPr="00A83729">
              <w:rPr>
                <w:sz w:val="24"/>
                <w:szCs w:val="24"/>
              </w:rPr>
              <w:t>lesioning</w:t>
            </w:r>
            <w:r w:rsidRPr="00A83729">
              <w:rPr>
                <w:sz w:val="24"/>
                <w:szCs w:val="24"/>
              </w:rPr>
              <w:t xml:space="preserve"> for new Mines/Project, Site investigation for new project, Management Information System, Production Planning, Business Analysis, Project Management, Site Management, Site Planning,</w:t>
            </w:r>
          </w:p>
          <w:p w14:paraId="61164432" w14:textId="77777777" w:rsidR="00E46968" w:rsidRDefault="00E46968" w:rsidP="00E46968">
            <w:pPr>
              <w:pStyle w:val="ListParagraph"/>
              <w:rPr>
                <w:sz w:val="24"/>
                <w:szCs w:val="24"/>
              </w:rPr>
            </w:pPr>
          </w:p>
          <w:p w14:paraId="2E4324F5" w14:textId="77777777" w:rsidR="00E46968" w:rsidRDefault="00E46968" w:rsidP="00E46968">
            <w:pPr>
              <w:pStyle w:val="Achievement"/>
              <w:numPr>
                <w:ilvl w:val="0"/>
                <w:numId w:val="0"/>
              </w:numPr>
              <w:ind w:left="776"/>
              <w:rPr>
                <w:sz w:val="24"/>
                <w:szCs w:val="24"/>
              </w:rPr>
            </w:pPr>
          </w:p>
          <w:p w14:paraId="60ED88F8" w14:textId="77777777" w:rsidR="001C1A3B" w:rsidRPr="001C1A3B" w:rsidRDefault="00BD45D0" w:rsidP="001C1A3B">
            <w:pPr>
              <w:pStyle w:val="Achievement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E46968">
              <w:rPr>
                <w:sz w:val="24"/>
                <w:szCs w:val="24"/>
              </w:rPr>
              <w:t>Lesioning</w:t>
            </w:r>
            <w:r w:rsidR="00E46968" w:rsidRPr="00E46968">
              <w:rPr>
                <w:sz w:val="24"/>
                <w:szCs w:val="24"/>
              </w:rPr>
              <w:t xml:space="preserve"> for CTE,CTO, Stock License, Mining/Forest/Pollution Control Board Offices.</w:t>
            </w:r>
          </w:p>
          <w:p w14:paraId="13AC7441" w14:textId="77777777" w:rsidR="000312ED" w:rsidRDefault="000312ED" w:rsidP="008F44D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</w:p>
          <w:p w14:paraId="59F49324" w14:textId="77777777" w:rsidR="000312ED" w:rsidRDefault="000312ED" w:rsidP="008F44D6">
            <w:pPr>
              <w:pStyle w:val="Achievement"/>
              <w:numPr>
                <w:ilvl w:val="0"/>
                <w:numId w:val="0"/>
              </w:numPr>
              <w:ind w:left="720"/>
              <w:rPr>
                <w:sz w:val="24"/>
              </w:rPr>
            </w:pPr>
          </w:p>
        </w:tc>
      </w:tr>
      <w:tr w:rsidR="00AC39F2" w14:paraId="43770FE5" w14:textId="77777777">
        <w:trPr>
          <w:trHeight w:val="891"/>
        </w:trPr>
        <w:tc>
          <w:tcPr>
            <w:tcW w:w="2364" w:type="dxa"/>
          </w:tcPr>
          <w:p w14:paraId="04F1D5C7" w14:textId="77777777" w:rsidR="00AC39F2" w:rsidRDefault="00AC39F2" w:rsidP="00E46968">
            <w:pPr>
              <w:pStyle w:val="SectionTitle"/>
            </w:pPr>
            <w:r>
              <w:lastRenderedPageBreak/>
              <w:t>Training</w:t>
            </w:r>
          </w:p>
        </w:tc>
        <w:tc>
          <w:tcPr>
            <w:tcW w:w="8346" w:type="dxa"/>
          </w:tcPr>
          <w:p w14:paraId="4CA2F7C7" w14:textId="77777777" w:rsidR="00AC39F2" w:rsidRDefault="00356CC7">
            <w:pPr>
              <w:pStyle w:val="Achievement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6 months Vocational</w:t>
            </w:r>
            <w:r w:rsidR="00AC39F2">
              <w:rPr>
                <w:sz w:val="24"/>
              </w:rPr>
              <w:t xml:space="preserve"> Training </w:t>
            </w:r>
            <w:r>
              <w:rPr>
                <w:sz w:val="24"/>
              </w:rPr>
              <w:t>in Madhuban</w:t>
            </w:r>
            <w:r w:rsidR="00AC39F2">
              <w:rPr>
                <w:sz w:val="24"/>
              </w:rPr>
              <w:t xml:space="preserve"> colliery of B.C.C.L.      </w:t>
            </w:r>
          </w:p>
          <w:p w14:paraId="230867E2" w14:textId="77777777" w:rsidR="00E46968" w:rsidRDefault="00356CC7">
            <w:pPr>
              <w:pStyle w:val="Achievement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4 months</w:t>
            </w:r>
            <w:r w:rsidR="00AC39F2">
              <w:rPr>
                <w:sz w:val="24"/>
              </w:rPr>
              <w:t xml:space="preserve"> Vocational training in </w:t>
            </w:r>
            <w:r>
              <w:rPr>
                <w:sz w:val="24"/>
              </w:rPr>
              <w:t xml:space="preserve">Narwapahar </w:t>
            </w:r>
            <w:r w:rsidR="00AC39F2">
              <w:rPr>
                <w:sz w:val="24"/>
              </w:rPr>
              <w:t>mines</w:t>
            </w:r>
            <w:r>
              <w:rPr>
                <w:sz w:val="24"/>
              </w:rPr>
              <w:t xml:space="preserve"> of UCIL</w:t>
            </w:r>
          </w:p>
          <w:p w14:paraId="148613BC" w14:textId="77777777" w:rsidR="00E46968" w:rsidRPr="00E46968" w:rsidRDefault="00E46968">
            <w:pPr>
              <w:pStyle w:val="Achievement"/>
              <w:numPr>
                <w:ilvl w:val="0"/>
                <w:numId w:val="25"/>
              </w:numPr>
              <w:rPr>
                <w:sz w:val="24"/>
              </w:rPr>
            </w:pPr>
            <w:r>
              <w:t xml:space="preserve">SPC METHODOLOGY FROM MAHINDRA INSTITUTE OF QUALITY. ¨ </w:t>
            </w:r>
          </w:p>
          <w:p w14:paraId="76AFC379" w14:textId="77777777" w:rsidR="00E46968" w:rsidRPr="00E46968" w:rsidRDefault="00E46968">
            <w:pPr>
              <w:pStyle w:val="Achievemen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46968">
              <w:rPr>
                <w:sz w:val="24"/>
                <w:szCs w:val="24"/>
              </w:rPr>
              <w:t xml:space="preserve">Train the trainer ¨ </w:t>
            </w:r>
          </w:p>
          <w:p w14:paraId="4FEAF14B" w14:textId="77777777" w:rsidR="00E46968" w:rsidRPr="00E46968" w:rsidRDefault="00E46968">
            <w:pPr>
              <w:pStyle w:val="Achievemen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46968">
              <w:rPr>
                <w:sz w:val="24"/>
                <w:szCs w:val="24"/>
              </w:rPr>
              <w:t>Road safety management Training</w:t>
            </w:r>
          </w:p>
          <w:p w14:paraId="0337994D" w14:textId="77777777" w:rsidR="00AC39F2" w:rsidRPr="00E46968" w:rsidRDefault="00E46968">
            <w:pPr>
              <w:pStyle w:val="Achievemen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46968">
              <w:rPr>
                <w:sz w:val="24"/>
                <w:szCs w:val="24"/>
              </w:rPr>
              <w:t>Internal Auditor training for IMS System</w:t>
            </w:r>
          </w:p>
          <w:p w14:paraId="0700C44A" w14:textId="77777777" w:rsidR="00AC39F2" w:rsidRDefault="00AC39F2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z w:val="24"/>
              </w:rPr>
            </w:pPr>
          </w:p>
        </w:tc>
      </w:tr>
      <w:tr w:rsidR="00AC39F2" w14:paraId="48747E17" w14:textId="77777777">
        <w:tc>
          <w:tcPr>
            <w:tcW w:w="2364" w:type="dxa"/>
          </w:tcPr>
          <w:p w14:paraId="49A999D3" w14:textId="77777777" w:rsidR="00AC39F2" w:rsidRDefault="00AC39F2">
            <w:pPr>
              <w:rPr>
                <w:b/>
                <w:sz w:val="26"/>
              </w:rPr>
            </w:pPr>
          </w:p>
        </w:tc>
        <w:tc>
          <w:tcPr>
            <w:tcW w:w="8346" w:type="dxa"/>
          </w:tcPr>
          <w:p w14:paraId="0A7F15D0" w14:textId="77777777" w:rsidR="00AC39F2" w:rsidRDefault="00AC39F2">
            <w:pPr>
              <w:pStyle w:val="Achievement"/>
              <w:numPr>
                <w:ilvl w:val="0"/>
                <w:numId w:val="0"/>
              </w:numPr>
              <w:ind w:left="-2562"/>
              <w:rPr>
                <w:sz w:val="24"/>
              </w:rPr>
            </w:pPr>
          </w:p>
        </w:tc>
      </w:tr>
      <w:tr w:rsidR="00AC39F2" w14:paraId="6EF96685" w14:textId="77777777">
        <w:trPr>
          <w:trHeight w:val="100"/>
        </w:trPr>
        <w:tc>
          <w:tcPr>
            <w:tcW w:w="2364" w:type="dxa"/>
          </w:tcPr>
          <w:p w14:paraId="381614AB" w14:textId="77777777" w:rsidR="00AC39F2" w:rsidRDefault="00AC39F2">
            <w:pPr>
              <w:rPr>
                <w:b/>
                <w:sz w:val="26"/>
              </w:rPr>
            </w:pPr>
          </w:p>
        </w:tc>
        <w:tc>
          <w:tcPr>
            <w:tcW w:w="8346" w:type="dxa"/>
          </w:tcPr>
          <w:p w14:paraId="4223B591" w14:textId="77777777" w:rsidR="00AC39F2" w:rsidRDefault="00AC39F2">
            <w:pPr>
              <w:ind w:firstLine="720"/>
            </w:pPr>
          </w:p>
        </w:tc>
      </w:tr>
      <w:tr w:rsidR="00AC39F2" w14:paraId="29B55D35" w14:textId="77777777">
        <w:tc>
          <w:tcPr>
            <w:tcW w:w="2364" w:type="dxa"/>
          </w:tcPr>
          <w:p w14:paraId="70DEFD44" w14:textId="77777777" w:rsidR="00AC39F2" w:rsidRDefault="00AC39F2" w:rsidP="00E46968">
            <w:pPr>
              <w:pStyle w:val="SectionTitle"/>
            </w:pPr>
            <w:r>
              <w:t xml:space="preserve">Address </w:t>
            </w:r>
          </w:p>
        </w:tc>
        <w:tc>
          <w:tcPr>
            <w:tcW w:w="8346" w:type="dxa"/>
          </w:tcPr>
          <w:p w14:paraId="35A70AC5" w14:textId="77777777" w:rsidR="00AC39F2" w:rsidRDefault="00AC39F2">
            <w:pPr>
              <w:pStyle w:val="Achievement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Devendra Kumar</w:t>
            </w:r>
          </w:p>
          <w:p w14:paraId="64550526" w14:textId="77777777" w:rsidR="00AC39F2" w:rsidRDefault="00AC39F2">
            <w:pPr>
              <w:pStyle w:val="Achievement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Janta Market </w:t>
            </w:r>
          </w:p>
          <w:p w14:paraId="2CB37DFD" w14:textId="77777777" w:rsidR="00AC39F2" w:rsidRDefault="00AC39F2">
            <w:pPr>
              <w:pStyle w:val="Achievement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Chhota Govind pur</w:t>
            </w:r>
          </w:p>
          <w:p w14:paraId="7CF51E0F" w14:textId="77777777" w:rsidR="00AC39F2" w:rsidRDefault="00AC39F2">
            <w:pPr>
              <w:pStyle w:val="Achievement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</w:rPr>
                  <w:t>Jamshedpur</w:t>
                </w:r>
              </w:smartTag>
            </w:smartTag>
            <w:r>
              <w:rPr>
                <w:sz w:val="24"/>
              </w:rPr>
              <w:t xml:space="preserve"> - 831015</w:t>
            </w:r>
          </w:p>
          <w:p w14:paraId="628F2CC5" w14:textId="77777777" w:rsidR="00AC39F2" w:rsidRDefault="00AC39F2">
            <w:pPr>
              <w:pStyle w:val="Achievement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Jharkhand</w:t>
            </w:r>
          </w:p>
        </w:tc>
      </w:tr>
    </w:tbl>
    <w:p w14:paraId="2DC5735A" w14:textId="77777777" w:rsidR="00AC39F2" w:rsidRDefault="00AC39F2">
      <w:r>
        <w:tab/>
      </w:r>
      <w:r>
        <w:tab/>
      </w:r>
      <w:r>
        <w:tab/>
      </w:r>
      <w:r>
        <w:tab/>
      </w:r>
      <w:r>
        <w:tab/>
      </w:r>
    </w:p>
    <w:p w14:paraId="0AE706E9" w14:textId="77777777" w:rsidR="00AC39F2" w:rsidRDefault="00AC39F2">
      <w:r>
        <w:t xml:space="preserve">                                         </w:t>
      </w:r>
    </w:p>
    <w:p w14:paraId="5C00C97F" w14:textId="77777777" w:rsidR="00AC39F2" w:rsidRDefault="00AC39F2">
      <w:r>
        <w:t xml:space="preserve">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253EF776" w14:textId="77777777" w:rsidR="00AC39F2" w:rsidRDefault="00AC39F2"/>
    <w:p w14:paraId="7BA83A0A" w14:textId="77777777" w:rsidR="00AC39F2" w:rsidRDefault="00AC39F2"/>
    <w:p w14:paraId="7FC7791B" w14:textId="77777777" w:rsidR="00AC39F2" w:rsidRDefault="00AC3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>Devendra Kumar</w:t>
      </w:r>
    </w:p>
    <w:p w14:paraId="227DFB2B" w14:textId="77777777" w:rsidR="00AC39F2" w:rsidRDefault="00AC39F2">
      <w:pPr>
        <w:jc w:val="right"/>
      </w:pPr>
      <w:r>
        <w:t xml:space="preserve">                                       </w:t>
      </w:r>
    </w:p>
    <w:sectPr w:rsidR="00AC39F2" w:rsidSect="00B31DCC">
      <w:headerReference w:type="first" r:id="rId9"/>
      <w:pgSz w:w="12240" w:h="15840"/>
      <w:pgMar w:top="1260" w:right="1440" w:bottom="990" w:left="144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83F8D" w14:textId="77777777" w:rsidR="009F7751" w:rsidRDefault="009F7751">
      <w:r>
        <w:separator/>
      </w:r>
    </w:p>
  </w:endnote>
  <w:endnote w:type="continuationSeparator" w:id="0">
    <w:p w14:paraId="6BF4EF20" w14:textId="77777777" w:rsidR="009F7751" w:rsidRDefault="009F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8F2A" w14:textId="77777777" w:rsidR="009F7751" w:rsidRDefault="009F7751">
      <w:r>
        <w:separator/>
      </w:r>
    </w:p>
  </w:footnote>
  <w:footnote w:type="continuationSeparator" w:id="0">
    <w:p w14:paraId="55EDFE09" w14:textId="77777777" w:rsidR="009F7751" w:rsidRDefault="009F7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140B" w14:textId="77777777" w:rsidR="00AC39F2" w:rsidRDefault="00AC39F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4C8"/>
    <w:multiLevelType w:val="hybridMultilevel"/>
    <w:tmpl w:val="31062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4EE3"/>
    <w:multiLevelType w:val="hybridMultilevel"/>
    <w:tmpl w:val="2E54BBFE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0B12"/>
    <w:multiLevelType w:val="hybridMultilevel"/>
    <w:tmpl w:val="AE1267C2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167C"/>
    <w:multiLevelType w:val="hybridMultilevel"/>
    <w:tmpl w:val="B02AA842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7664C"/>
    <w:multiLevelType w:val="singleLevel"/>
    <w:tmpl w:val="7A7A3B8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101B1B91"/>
    <w:multiLevelType w:val="hybridMultilevel"/>
    <w:tmpl w:val="6980AD30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50B"/>
    <w:multiLevelType w:val="hybridMultilevel"/>
    <w:tmpl w:val="9BEC2D22"/>
    <w:lvl w:ilvl="0" w:tplc="A9F8379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5D"/>
    <w:multiLevelType w:val="singleLevel"/>
    <w:tmpl w:val="7A7A3B8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187F6F7D"/>
    <w:multiLevelType w:val="hybridMultilevel"/>
    <w:tmpl w:val="A3C08CC0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839EF"/>
    <w:multiLevelType w:val="hybridMultilevel"/>
    <w:tmpl w:val="8F948AE8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73475"/>
    <w:multiLevelType w:val="singleLevel"/>
    <w:tmpl w:val="7A7A3B8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 w15:restartNumberingAfterBreak="0">
    <w:nsid w:val="2A5375EB"/>
    <w:multiLevelType w:val="hybridMultilevel"/>
    <w:tmpl w:val="32426E76"/>
    <w:lvl w:ilvl="0" w:tplc="FFFFFFFF">
      <w:start w:val="1"/>
      <w:numFmt w:val="bullet"/>
      <w:lvlText w:val=""/>
      <w:lvlJc w:val="left"/>
      <w:pPr>
        <w:tabs>
          <w:tab w:val="num" w:pos="660"/>
        </w:tabs>
        <w:ind w:left="6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2C457D1F"/>
    <w:multiLevelType w:val="hybridMultilevel"/>
    <w:tmpl w:val="A9743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E1334"/>
    <w:multiLevelType w:val="hybridMultilevel"/>
    <w:tmpl w:val="02C808D0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1540FB7"/>
    <w:multiLevelType w:val="singleLevel"/>
    <w:tmpl w:val="103E721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351472CF"/>
    <w:multiLevelType w:val="singleLevel"/>
    <w:tmpl w:val="3D88DC5C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36DB2197"/>
    <w:multiLevelType w:val="hybridMultilevel"/>
    <w:tmpl w:val="AE0203E0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C45B5"/>
    <w:multiLevelType w:val="hybridMultilevel"/>
    <w:tmpl w:val="060A07F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B12F0A"/>
    <w:multiLevelType w:val="singleLevel"/>
    <w:tmpl w:val="E628476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39FD51BD"/>
    <w:multiLevelType w:val="singleLevel"/>
    <w:tmpl w:val="4E88250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3AB02D15"/>
    <w:multiLevelType w:val="singleLevel"/>
    <w:tmpl w:val="03FE917C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3BB37F4D"/>
    <w:multiLevelType w:val="singleLevel"/>
    <w:tmpl w:val="3626C8B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3DED75E6"/>
    <w:multiLevelType w:val="hybridMultilevel"/>
    <w:tmpl w:val="8ED4E1A4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0001E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440941FC"/>
    <w:multiLevelType w:val="singleLevel"/>
    <w:tmpl w:val="7A7A3B8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446215BA"/>
    <w:multiLevelType w:val="singleLevel"/>
    <w:tmpl w:val="93220F3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4AC643AF"/>
    <w:multiLevelType w:val="hybridMultilevel"/>
    <w:tmpl w:val="A9C43BB6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15FDA"/>
    <w:multiLevelType w:val="hybridMultilevel"/>
    <w:tmpl w:val="04D4971E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8" w15:restartNumberingAfterBreak="0">
    <w:nsid w:val="4C8D06C2"/>
    <w:multiLevelType w:val="hybridMultilevel"/>
    <w:tmpl w:val="F1A0195C"/>
    <w:lvl w:ilvl="0" w:tplc="A9F8379C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F4C1D"/>
    <w:multiLevelType w:val="singleLevel"/>
    <w:tmpl w:val="9E407BF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4FF52C5E"/>
    <w:multiLevelType w:val="singleLevel"/>
    <w:tmpl w:val="63E249D2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 w15:restartNumberingAfterBreak="0">
    <w:nsid w:val="52083919"/>
    <w:multiLevelType w:val="hybridMultilevel"/>
    <w:tmpl w:val="69264566"/>
    <w:lvl w:ilvl="0" w:tplc="A9F8379C">
      <w:numFmt w:val="bullet"/>
      <w:lvlText w:val=""/>
      <w:lvlJc w:val="left"/>
      <w:pPr>
        <w:ind w:left="7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2" w15:restartNumberingAfterBreak="0">
    <w:nsid w:val="62B50A6B"/>
    <w:multiLevelType w:val="hybridMultilevel"/>
    <w:tmpl w:val="AB6E2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6F78C17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 w15:restartNumberingAfterBreak="0">
    <w:nsid w:val="6B530C46"/>
    <w:multiLevelType w:val="singleLevel"/>
    <w:tmpl w:val="50EE39AC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 w15:restartNumberingAfterBreak="0">
    <w:nsid w:val="6F0B4CF8"/>
    <w:multiLevelType w:val="hybridMultilevel"/>
    <w:tmpl w:val="03F63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E3736"/>
    <w:multiLevelType w:val="singleLevel"/>
    <w:tmpl w:val="64FC79F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725F701E"/>
    <w:multiLevelType w:val="singleLevel"/>
    <w:tmpl w:val="B350AA6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 w15:restartNumberingAfterBreak="0">
    <w:nsid w:val="78702EAE"/>
    <w:multiLevelType w:val="singleLevel"/>
    <w:tmpl w:val="7A7A3B8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 w15:restartNumberingAfterBreak="0">
    <w:nsid w:val="7BF963AA"/>
    <w:multiLevelType w:val="hybridMultilevel"/>
    <w:tmpl w:val="E6C4B0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C26A92"/>
    <w:multiLevelType w:val="hybridMultilevel"/>
    <w:tmpl w:val="6E60C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3"/>
  </w:num>
  <w:num w:numId="3">
    <w:abstractNumId w:val="10"/>
  </w:num>
  <w:num w:numId="4">
    <w:abstractNumId w:val="25"/>
  </w:num>
  <w:num w:numId="5">
    <w:abstractNumId w:val="30"/>
  </w:num>
  <w:num w:numId="6">
    <w:abstractNumId w:val="38"/>
  </w:num>
  <w:num w:numId="7">
    <w:abstractNumId w:val="7"/>
  </w:num>
  <w:num w:numId="8">
    <w:abstractNumId w:val="4"/>
  </w:num>
  <w:num w:numId="9">
    <w:abstractNumId w:val="24"/>
  </w:num>
  <w:num w:numId="10">
    <w:abstractNumId w:val="15"/>
  </w:num>
  <w:num w:numId="11">
    <w:abstractNumId w:val="14"/>
  </w:num>
  <w:num w:numId="12">
    <w:abstractNumId w:val="19"/>
  </w:num>
  <w:num w:numId="13">
    <w:abstractNumId w:val="20"/>
  </w:num>
  <w:num w:numId="14">
    <w:abstractNumId w:val="37"/>
  </w:num>
  <w:num w:numId="15">
    <w:abstractNumId w:val="36"/>
  </w:num>
  <w:num w:numId="16">
    <w:abstractNumId w:val="29"/>
  </w:num>
  <w:num w:numId="17">
    <w:abstractNumId w:val="18"/>
  </w:num>
  <w:num w:numId="18">
    <w:abstractNumId w:val="21"/>
  </w:num>
  <w:num w:numId="19">
    <w:abstractNumId w:val="34"/>
  </w:num>
  <w:num w:numId="20">
    <w:abstractNumId w:val="23"/>
  </w:num>
  <w:num w:numId="21">
    <w:abstractNumId w:val="12"/>
  </w:num>
  <w:num w:numId="22">
    <w:abstractNumId w:val="17"/>
  </w:num>
  <w:num w:numId="23">
    <w:abstractNumId w:val="9"/>
  </w:num>
  <w:num w:numId="24">
    <w:abstractNumId w:val="8"/>
  </w:num>
  <w:num w:numId="25">
    <w:abstractNumId w:val="5"/>
  </w:num>
  <w:num w:numId="26">
    <w:abstractNumId w:val="28"/>
  </w:num>
  <w:num w:numId="27">
    <w:abstractNumId w:val="16"/>
  </w:num>
  <w:num w:numId="28">
    <w:abstractNumId w:val="1"/>
  </w:num>
  <w:num w:numId="29">
    <w:abstractNumId w:val="22"/>
  </w:num>
  <w:num w:numId="30">
    <w:abstractNumId w:val="2"/>
  </w:num>
  <w:num w:numId="31">
    <w:abstractNumId w:val="3"/>
  </w:num>
  <w:num w:numId="32">
    <w:abstractNumId w:val="26"/>
  </w:num>
  <w:num w:numId="33">
    <w:abstractNumId w:val="11"/>
  </w:num>
  <w:num w:numId="34">
    <w:abstractNumId w:val="40"/>
  </w:num>
  <w:num w:numId="35">
    <w:abstractNumId w:val="6"/>
  </w:num>
  <w:num w:numId="36">
    <w:abstractNumId w:val="31"/>
  </w:num>
  <w:num w:numId="37">
    <w:abstractNumId w:val="0"/>
  </w:num>
  <w:num w:numId="38">
    <w:abstractNumId w:val="39"/>
  </w:num>
  <w:num w:numId="39">
    <w:abstractNumId w:val="27"/>
  </w:num>
  <w:num w:numId="40">
    <w:abstractNumId w:val="32"/>
  </w:num>
  <w:num w:numId="41">
    <w:abstractNumId w:val="3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5C8"/>
    <w:rsid w:val="000312ED"/>
    <w:rsid w:val="001222A4"/>
    <w:rsid w:val="00125C4B"/>
    <w:rsid w:val="001C1A3B"/>
    <w:rsid w:val="002313E6"/>
    <w:rsid w:val="00261ACC"/>
    <w:rsid w:val="00291322"/>
    <w:rsid w:val="00331594"/>
    <w:rsid w:val="00356CC7"/>
    <w:rsid w:val="00387790"/>
    <w:rsid w:val="00420468"/>
    <w:rsid w:val="00436235"/>
    <w:rsid w:val="00470EA3"/>
    <w:rsid w:val="004926E2"/>
    <w:rsid w:val="004A0B21"/>
    <w:rsid w:val="005311E3"/>
    <w:rsid w:val="005C0B5E"/>
    <w:rsid w:val="00626395"/>
    <w:rsid w:val="00645DF7"/>
    <w:rsid w:val="0065733B"/>
    <w:rsid w:val="00680F1C"/>
    <w:rsid w:val="007B5FAB"/>
    <w:rsid w:val="007F566C"/>
    <w:rsid w:val="00833010"/>
    <w:rsid w:val="00867DBF"/>
    <w:rsid w:val="008F44D6"/>
    <w:rsid w:val="00912166"/>
    <w:rsid w:val="00995724"/>
    <w:rsid w:val="009C2AD0"/>
    <w:rsid w:val="009F1ED8"/>
    <w:rsid w:val="009F7751"/>
    <w:rsid w:val="00A30864"/>
    <w:rsid w:val="00A52729"/>
    <w:rsid w:val="00A83729"/>
    <w:rsid w:val="00A90625"/>
    <w:rsid w:val="00A975AF"/>
    <w:rsid w:val="00AA65C8"/>
    <w:rsid w:val="00AB7FD0"/>
    <w:rsid w:val="00AC39F2"/>
    <w:rsid w:val="00AE69FE"/>
    <w:rsid w:val="00B31DCC"/>
    <w:rsid w:val="00B97F32"/>
    <w:rsid w:val="00BD45D0"/>
    <w:rsid w:val="00C053F1"/>
    <w:rsid w:val="00C43359"/>
    <w:rsid w:val="00C84896"/>
    <w:rsid w:val="00CC6EA5"/>
    <w:rsid w:val="00D6339D"/>
    <w:rsid w:val="00D95168"/>
    <w:rsid w:val="00D96BD6"/>
    <w:rsid w:val="00E46968"/>
    <w:rsid w:val="00EB3561"/>
    <w:rsid w:val="00F3389F"/>
    <w:rsid w:val="00F4024C"/>
    <w:rsid w:val="00F9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FB271B9"/>
  <w15:docId w15:val="{387C2260-DD2A-46C5-B92B-1776A8B3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5FAB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7B5FAB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B5FAB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B5FA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B5FAB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B5FAB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B5FAB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B5FAB"/>
    <w:pPr>
      <w:keepNext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B5FAB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7B5FAB"/>
    <w:pPr>
      <w:numPr>
        <w:numId w:val="20"/>
      </w:numPr>
      <w:spacing w:after="60"/>
    </w:pPr>
  </w:style>
  <w:style w:type="paragraph" w:customStyle="1" w:styleId="Address1">
    <w:name w:val="Address 1"/>
    <w:basedOn w:val="Normal"/>
    <w:rsid w:val="007B5FAB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B5FAB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7B5FAB"/>
    <w:pPr>
      <w:ind w:left="720"/>
    </w:pPr>
  </w:style>
  <w:style w:type="paragraph" w:customStyle="1" w:styleId="CityState">
    <w:name w:val="City/State"/>
    <w:basedOn w:val="BodyText"/>
    <w:next w:val="BodyText"/>
    <w:rsid w:val="007B5FAB"/>
    <w:pPr>
      <w:keepNext/>
    </w:pPr>
  </w:style>
  <w:style w:type="paragraph" w:customStyle="1" w:styleId="CompanyName">
    <w:name w:val="Company Name"/>
    <w:basedOn w:val="Normal"/>
    <w:next w:val="Normal"/>
    <w:autoRedefine/>
    <w:rsid w:val="007B5FAB"/>
    <w:rPr>
      <w:b/>
      <w:bCs/>
      <w:sz w:val="22"/>
    </w:rPr>
  </w:style>
  <w:style w:type="paragraph" w:customStyle="1" w:styleId="CompanyNameOne">
    <w:name w:val="Company Name One"/>
    <w:basedOn w:val="CompanyName"/>
    <w:next w:val="Normal"/>
    <w:autoRedefine/>
    <w:rsid w:val="00F4024C"/>
    <w:pPr>
      <w:ind w:right="-540"/>
    </w:pPr>
    <w:rPr>
      <w:sz w:val="24"/>
    </w:rPr>
  </w:style>
  <w:style w:type="paragraph" w:styleId="Date">
    <w:name w:val="Date"/>
    <w:basedOn w:val="BodyText"/>
    <w:rsid w:val="007B5FAB"/>
    <w:pPr>
      <w:keepNext/>
    </w:pPr>
  </w:style>
  <w:style w:type="paragraph" w:customStyle="1" w:styleId="DocumentLabel">
    <w:name w:val="Document Label"/>
    <w:basedOn w:val="Normal"/>
    <w:next w:val="Normal"/>
    <w:rsid w:val="007B5FAB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7B5FAB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B5FAB"/>
    <w:pPr>
      <w:jc w:val="both"/>
    </w:pPr>
  </w:style>
  <w:style w:type="paragraph" w:styleId="Footer">
    <w:name w:val="footer"/>
    <w:basedOn w:val="HeaderBase"/>
    <w:rsid w:val="007B5FAB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B5FAB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B5FA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7B5FAB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7B5FAB"/>
  </w:style>
  <w:style w:type="paragraph" w:customStyle="1" w:styleId="JobTitle">
    <w:name w:val="Job Title"/>
    <w:next w:val="Achievement"/>
    <w:rsid w:val="007B5FAB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7B5FA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7B5FA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E46968"/>
    <w:rPr>
      <w:b/>
      <w:bCs/>
      <w:sz w:val="24"/>
    </w:rPr>
  </w:style>
  <w:style w:type="paragraph" w:customStyle="1" w:styleId="NoTitle">
    <w:name w:val="No Title"/>
    <w:basedOn w:val="SectionTitle"/>
    <w:rsid w:val="007B5FAB"/>
  </w:style>
  <w:style w:type="paragraph" w:customStyle="1" w:styleId="Objective">
    <w:name w:val="Objective"/>
    <w:basedOn w:val="Normal"/>
    <w:next w:val="BodyText"/>
    <w:rsid w:val="007B5FAB"/>
    <w:pPr>
      <w:spacing w:before="240" w:after="220" w:line="220" w:lineRule="atLeast"/>
    </w:pPr>
  </w:style>
  <w:style w:type="character" w:styleId="PageNumber">
    <w:name w:val="page number"/>
    <w:rsid w:val="007B5FAB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B5FA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7B5FAB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7B5FAB"/>
    <w:rPr>
      <w:b w:val="0"/>
    </w:rPr>
  </w:style>
  <w:style w:type="character" w:styleId="Hyperlink">
    <w:name w:val="Hyperlink"/>
    <w:basedOn w:val="DefaultParagraphFont"/>
    <w:rsid w:val="007B5FAB"/>
    <w:rPr>
      <w:color w:val="0000FF"/>
      <w:u w:val="single"/>
    </w:rPr>
  </w:style>
  <w:style w:type="character" w:styleId="FollowedHyperlink">
    <w:name w:val="FollowedHyperlink"/>
    <w:basedOn w:val="DefaultParagraphFont"/>
    <w:rsid w:val="007B5FAB"/>
    <w:rPr>
      <w:color w:val="800080"/>
      <w:u w:val="single"/>
    </w:rPr>
  </w:style>
  <w:style w:type="paragraph" w:styleId="BodyText2">
    <w:name w:val="Body Text 2"/>
    <w:basedOn w:val="Normal"/>
    <w:rsid w:val="007B5FAB"/>
    <w:rPr>
      <w:sz w:val="24"/>
    </w:rPr>
  </w:style>
  <w:style w:type="paragraph" w:styleId="BodyText3">
    <w:name w:val="Body Text 3"/>
    <w:basedOn w:val="Normal"/>
    <w:rsid w:val="007B5FAB"/>
    <w:rPr>
      <w:sz w:val="28"/>
    </w:rPr>
  </w:style>
  <w:style w:type="paragraph" w:styleId="ListParagraph">
    <w:name w:val="List Paragraph"/>
    <w:basedOn w:val="Normal"/>
    <w:uiPriority w:val="34"/>
    <w:qFormat/>
    <w:rsid w:val="00E469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endrasmart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endrasmart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0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4563</CharactersWithSpaces>
  <SharedDoc>false</SharedDoc>
  <HLinks>
    <vt:vector size="6" baseType="variant">
      <vt:variant>
        <vt:i4>4128788</vt:i4>
      </vt:variant>
      <vt:variant>
        <vt:i4>0</vt:i4>
      </vt:variant>
      <vt:variant>
        <vt:i4>0</vt:i4>
      </vt:variant>
      <vt:variant>
        <vt:i4>5</vt:i4>
      </vt:variant>
      <vt:variant>
        <vt:lpwstr>mailto:devendrasmart@rediffmail.com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stores</dc:creator>
  <cp:lastModifiedBy>Devendra Kumar</cp:lastModifiedBy>
  <cp:revision>5</cp:revision>
  <dcterms:created xsi:type="dcterms:W3CDTF">2019-02-03T06:22:00Z</dcterms:created>
  <dcterms:modified xsi:type="dcterms:W3CDTF">2019-06-07T01:13:00Z</dcterms:modified>
</cp:coreProperties>
</file>